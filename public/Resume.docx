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1A0F70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E10515" w14:textId="5B800488" w:rsidR="00692703" w:rsidRPr="00CF1A49" w:rsidRDefault="00827822" w:rsidP="00913946">
            <w:pPr>
              <w:pStyle w:val="Title"/>
            </w:pPr>
            <w:r>
              <w:t>Abel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Estrada Aguilar</w:t>
            </w:r>
          </w:p>
          <w:p w14:paraId="1AB5D44B" w14:textId="77777777" w:rsidR="00827822" w:rsidRDefault="00827822" w:rsidP="00827822">
            <w:pPr>
              <w:pStyle w:val="ContactInfo"/>
              <w:contextualSpacing w:val="0"/>
            </w:pPr>
            <w:r>
              <w:t xml:space="preserve">21146 W. Leisure Ln </w:t>
            </w:r>
          </w:p>
          <w:p w14:paraId="1C8CF004" w14:textId="46B53088" w:rsidR="00692703" w:rsidRPr="00CF1A49" w:rsidRDefault="00827822" w:rsidP="00827822">
            <w:pPr>
              <w:pStyle w:val="ContactInfo"/>
              <w:contextualSpacing w:val="0"/>
            </w:pPr>
            <w:r>
              <w:t>Wittmann, AZ 85361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A76C95073B34833A5F8EB0462AC39C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602-481-3475</w:t>
            </w:r>
          </w:p>
          <w:p w14:paraId="65E086D1" w14:textId="133E4B46" w:rsidR="00692703" w:rsidRPr="00CF1A49" w:rsidRDefault="006C0169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3989E926399C4E35AE2A5691CA13722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827822">
              <w:t>: Abelestrada9@gmail.com</w:t>
            </w:r>
            <w:r w:rsidR="00692703" w:rsidRPr="00CF1A49">
              <w:t xml:space="preserve"> </w:t>
            </w:r>
          </w:p>
        </w:tc>
      </w:tr>
      <w:tr w:rsidR="009571D8" w:rsidRPr="00CF1A49" w14:paraId="08ACF718" w14:textId="77777777" w:rsidTr="00692703">
        <w:tc>
          <w:tcPr>
            <w:tcW w:w="9360" w:type="dxa"/>
            <w:tcMar>
              <w:top w:w="432" w:type="dxa"/>
            </w:tcMar>
          </w:tcPr>
          <w:p w14:paraId="4732F34F" w14:textId="3220B1A6" w:rsidR="001755A8" w:rsidRPr="00CF1A49" w:rsidRDefault="00DD4A6B" w:rsidP="00913946">
            <w:pPr>
              <w:contextualSpacing w:val="0"/>
            </w:pPr>
            <w:r>
              <w:t xml:space="preserve">My goal is to get a career at your facility. I am a hardworking individual with a passion to get things done. Most of the time I get awarded for having excellent customer service. I am </w:t>
            </w:r>
            <w:proofErr w:type="gramStart"/>
            <w:r>
              <w:t>a very outgoing</w:t>
            </w:r>
            <w:proofErr w:type="gramEnd"/>
            <w:r>
              <w:t xml:space="preserve"> person and not afraid to take on challenges or try something new. </w:t>
            </w:r>
            <w:proofErr w:type="gramStart"/>
            <w:r>
              <w:t>Actually, it</w:t>
            </w:r>
            <w:proofErr w:type="gramEnd"/>
            <w:r>
              <w:t xml:space="preserve"> gets me pumped up, which I know is weird to most people at first, but the more you get to know me you’ll see that my behavior is normal. I take pride in my work</w:t>
            </w:r>
            <w:r w:rsidR="00E120D2">
              <w:t xml:space="preserve"> and encourage feedback for doing something good or if there any issues that need to be improved or changed.</w:t>
            </w:r>
            <w:r>
              <w:t xml:space="preserve"> </w:t>
            </w:r>
          </w:p>
        </w:tc>
      </w:tr>
    </w:tbl>
    <w:p w14:paraId="6E8FFB94" w14:textId="77777777" w:rsidR="004E01EB" w:rsidRPr="00CF1A49" w:rsidRDefault="006C016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DB2966263B04C8CBD7B3EB29A75215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0F35036" w14:textId="77777777" w:rsidTr="00D66A52">
        <w:tc>
          <w:tcPr>
            <w:tcW w:w="9355" w:type="dxa"/>
          </w:tcPr>
          <w:p w14:paraId="24B34EE2" w14:textId="6DEE429A" w:rsidR="001D0BF1" w:rsidRPr="00CF1A49" w:rsidRDefault="00827822" w:rsidP="001D0BF1">
            <w:pPr>
              <w:pStyle w:val="Heading3"/>
              <w:contextualSpacing w:val="0"/>
              <w:outlineLvl w:val="2"/>
            </w:pPr>
            <w:r>
              <w:t>From September 2014</w:t>
            </w:r>
            <w:r w:rsidR="001D0BF1"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700A4EF1E23E499D82234422B3F3A548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>
              <w:t xml:space="preserve"> May 2016</w:t>
            </w:r>
          </w:p>
          <w:p w14:paraId="0DE60028" w14:textId="6B4A941E" w:rsidR="001D0BF1" w:rsidRPr="00CF1A49" w:rsidRDefault="00827822" w:rsidP="001D0BF1">
            <w:pPr>
              <w:pStyle w:val="Heading2"/>
              <w:contextualSpacing w:val="0"/>
              <w:outlineLvl w:val="1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Carl’s jr.</w:t>
            </w:r>
          </w:p>
          <w:p w14:paraId="4BA0C005" w14:textId="39310A84" w:rsidR="001E3120" w:rsidRPr="00CF1A49" w:rsidRDefault="00AC0C36" w:rsidP="001D0BF1">
            <w:pPr>
              <w:contextualSpacing w:val="0"/>
            </w:pPr>
            <w:r>
              <w:t>A cashier at the Drive-Thru at Carl’s Jr.</w:t>
            </w:r>
            <w:r w:rsidR="00041508">
              <w:t xml:space="preserve"> </w:t>
            </w:r>
            <w:r>
              <w:t>Occasionally helped as a cook as well as a shift leader for counting/closing cash registers as well as resolving problems with customer orders. I get recognized for my customer service. Many people tend to notice that I always have a smile on my face.</w:t>
            </w:r>
          </w:p>
        </w:tc>
      </w:tr>
      <w:tr w:rsidR="00F61DF9" w:rsidRPr="00CF1A49" w14:paraId="45E9185C" w14:textId="77777777" w:rsidTr="00F61DF9">
        <w:tc>
          <w:tcPr>
            <w:tcW w:w="9355" w:type="dxa"/>
            <w:tcMar>
              <w:top w:w="216" w:type="dxa"/>
            </w:tcMar>
          </w:tcPr>
          <w:p w14:paraId="41592400" w14:textId="6804D1DF" w:rsidR="00F61DF9" w:rsidRPr="00CF1A49" w:rsidRDefault="00827822" w:rsidP="00F61DF9">
            <w:pPr>
              <w:pStyle w:val="Heading3"/>
              <w:contextualSpacing w:val="0"/>
              <w:outlineLvl w:val="2"/>
            </w:pPr>
            <w:r>
              <w:t>FRom September</w:t>
            </w:r>
            <w:r w:rsidR="00AC0C36">
              <w:t xml:space="preserve"> 2016</w:t>
            </w:r>
            <w:r w:rsidR="00F61DF9" w:rsidRPr="00CF1A49">
              <w:t xml:space="preserve"> – </w:t>
            </w:r>
            <w:r w:rsidR="00C83998">
              <w:t>DEcember 2019</w:t>
            </w:r>
          </w:p>
          <w:p w14:paraId="13C6DB8F" w14:textId="164514D2" w:rsidR="00F61DF9" w:rsidRPr="00CF1A49" w:rsidRDefault="00AC0C36" w:rsidP="00F61DF9">
            <w:pPr>
              <w:pStyle w:val="Heading2"/>
              <w:contextualSpacing w:val="0"/>
              <w:outlineLvl w:val="1"/>
            </w:pPr>
            <w:r>
              <w:t>Deli/bakery clerk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bashas</w:t>
            </w:r>
            <w:r w:rsidR="007A1F74">
              <w:rPr>
                <w:rStyle w:val="SubtleReference"/>
              </w:rPr>
              <w:t>’</w:t>
            </w:r>
          </w:p>
          <w:p w14:paraId="59DCA9D3" w14:textId="5647B853" w:rsidR="00AC0C36" w:rsidRDefault="00AC0C36" w:rsidP="00F61DF9">
            <w:r>
              <w:t>As a Deli clerk, I open the department in the morning at 4am making sure the department is up and running ensuring the stove, pizza oven is on and working. Making sure that meat/cheese slicers are clean before use. Cook breakfast and lunch for customers as well as slicing deli meats. I get recognized for my great customer service.</w:t>
            </w:r>
            <w:r w:rsidR="00041508">
              <w:t xml:space="preserve"> In the Bakery, I close the department down keeping it nice and clean. I ensure that the product on the floor is stocked and </w:t>
            </w:r>
            <w:r w:rsidR="00030C8C">
              <w:t>that there are no empty spots</w:t>
            </w:r>
            <w:r w:rsidR="00C07693">
              <w:t>.</w:t>
            </w:r>
          </w:p>
          <w:p w14:paraId="187738EC" w14:textId="40A1339C" w:rsidR="00C83998" w:rsidRDefault="00C83998" w:rsidP="00F61DF9"/>
          <w:p w14:paraId="237CEE87" w14:textId="4D6718E1" w:rsidR="00C83998" w:rsidRPr="00CF1A49" w:rsidRDefault="00C83998" w:rsidP="00C83998">
            <w:pPr>
              <w:pStyle w:val="Heading3"/>
              <w:contextualSpacing w:val="0"/>
              <w:outlineLvl w:val="2"/>
            </w:pPr>
            <w:r>
              <w:t>FRom January 2020</w:t>
            </w:r>
            <w:r w:rsidRPr="00CF1A49">
              <w:t xml:space="preserve"> – </w:t>
            </w:r>
            <w:r>
              <w:t>present</w:t>
            </w:r>
          </w:p>
          <w:p w14:paraId="0AD76952" w14:textId="4CD2567D" w:rsidR="00C83998" w:rsidRPr="00CF1A49" w:rsidRDefault="00C83998" w:rsidP="00C83998">
            <w:pPr>
              <w:pStyle w:val="Heading2"/>
              <w:contextualSpacing w:val="0"/>
              <w:outlineLvl w:val="1"/>
            </w:pPr>
            <w:r>
              <w:t>Machine Operator</w:t>
            </w:r>
            <w:r w:rsidRPr="00CF1A49">
              <w:t xml:space="preserve">, </w:t>
            </w:r>
            <w:r>
              <w:rPr>
                <w:b w:val="0"/>
              </w:rPr>
              <w:t>REvspring</w:t>
            </w:r>
          </w:p>
          <w:p w14:paraId="4EE1C255" w14:textId="4F5FCC2C" w:rsidR="00C83998" w:rsidRDefault="00C83998" w:rsidP="00F61DF9">
            <w:r>
              <w:t xml:space="preserve">At </w:t>
            </w:r>
            <w:proofErr w:type="spellStart"/>
            <w:r>
              <w:t>Revs</w:t>
            </w:r>
            <w:r w:rsidR="00A60FA6">
              <w:t>pring</w:t>
            </w:r>
            <w:proofErr w:type="spellEnd"/>
            <w:r w:rsidR="00A60FA6">
              <w:t xml:space="preserve">, as a machine operator, you operate </w:t>
            </w:r>
            <w:r w:rsidR="004F2FB4">
              <w:t xml:space="preserve">a machine that inserts documents into envelopes. The area I work at </w:t>
            </w:r>
            <w:proofErr w:type="spellStart"/>
            <w:r w:rsidR="004F2FB4">
              <w:t>Revspring</w:t>
            </w:r>
            <w:proofErr w:type="spellEnd"/>
            <w:r w:rsidR="004F2FB4">
              <w:t xml:space="preserve"> is in mail production and </w:t>
            </w:r>
            <w:proofErr w:type="spellStart"/>
            <w:r w:rsidR="004F2FB4">
              <w:t>everyday</w:t>
            </w:r>
            <w:proofErr w:type="spellEnd"/>
            <w:r w:rsidR="004F2FB4">
              <w:t xml:space="preserve"> we have a service level agreement to accomplish.</w:t>
            </w:r>
          </w:p>
        </w:tc>
      </w:tr>
    </w:tbl>
    <w:sdt>
      <w:sdtPr>
        <w:alias w:val="Education:"/>
        <w:tag w:val="Education:"/>
        <w:id w:val="-1908763273"/>
        <w:placeholder>
          <w:docPart w:val="7AF38DB7C9A74E2D9C5847D9D9E4C2E6"/>
        </w:placeholder>
        <w:temporary/>
        <w:showingPlcHdr/>
        <w15:appearance w15:val="hidden"/>
      </w:sdtPr>
      <w:sdtEndPr/>
      <w:sdtContent>
        <w:p w14:paraId="1A58675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C3637CF" w14:textId="77777777" w:rsidTr="00D66A52">
        <w:tc>
          <w:tcPr>
            <w:tcW w:w="9355" w:type="dxa"/>
          </w:tcPr>
          <w:p w14:paraId="4C80B631" w14:textId="49FD5478" w:rsidR="001D0BF1" w:rsidRPr="00CF1A49" w:rsidRDefault="00AC0C36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2016</w:t>
            </w:r>
          </w:p>
          <w:p w14:paraId="00DA43E1" w14:textId="703E23BA" w:rsidR="001D0BF1" w:rsidRPr="00CF1A49" w:rsidRDefault="007A1F74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Willow Canyon highschool</w:t>
            </w:r>
          </w:p>
          <w:p w14:paraId="506ACC8E" w14:textId="4F344D79" w:rsidR="007538DC" w:rsidRPr="00CF1A49" w:rsidRDefault="007A1F74" w:rsidP="007538DC">
            <w:pPr>
              <w:contextualSpacing w:val="0"/>
            </w:pPr>
            <w:r>
              <w:t>Graduated with a 3.7 G.P.A. and being part of honor roll and principal’s list.</w:t>
            </w:r>
          </w:p>
        </w:tc>
      </w:tr>
      <w:tr w:rsidR="00F61DF9" w:rsidRPr="00CF1A49" w14:paraId="2EF02609" w14:textId="77777777" w:rsidTr="00F61DF9">
        <w:tc>
          <w:tcPr>
            <w:tcW w:w="9355" w:type="dxa"/>
            <w:tcMar>
              <w:top w:w="216" w:type="dxa"/>
            </w:tcMar>
          </w:tcPr>
          <w:p w14:paraId="3707C56F" w14:textId="5A66BBF8" w:rsidR="00F61DF9" w:rsidRPr="00CF1A49" w:rsidRDefault="00C83998" w:rsidP="00F61DF9">
            <w:pPr>
              <w:pStyle w:val="Heading3"/>
              <w:contextualSpacing w:val="0"/>
              <w:outlineLvl w:val="2"/>
            </w:pPr>
            <w:r>
              <w:t>DEcember 2019</w:t>
            </w:r>
            <w:r w:rsidR="007A1F74">
              <w:t xml:space="preserve"> </w:t>
            </w:r>
          </w:p>
          <w:p w14:paraId="52C969FF" w14:textId="77777777" w:rsidR="00F61DF9" w:rsidRDefault="00C83998" w:rsidP="00F61DF9">
            <w:pPr>
              <w:rPr>
                <w:color w:val="156138" w:themeColor="accent1" w:themeShade="BF"/>
                <w:sz w:val="26"/>
                <w:szCs w:val="26"/>
              </w:rPr>
            </w:pPr>
            <w:proofErr w:type="spellStart"/>
            <w:r w:rsidRPr="00C83998">
              <w:rPr>
                <w:color w:val="156138" w:themeColor="accent1" w:themeShade="BF"/>
                <w:sz w:val="26"/>
                <w:szCs w:val="26"/>
              </w:rPr>
              <w:t>Associates’s</w:t>
            </w:r>
            <w:proofErr w:type="spellEnd"/>
            <w:r w:rsidRPr="00C83998">
              <w:rPr>
                <w:color w:val="156138" w:themeColor="accent1" w:themeShade="BF"/>
                <w:sz w:val="26"/>
                <w:szCs w:val="26"/>
              </w:rPr>
              <w:t xml:space="preserve"> Degree in Science, Computer Science</w:t>
            </w:r>
          </w:p>
          <w:p w14:paraId="0C88B82A" w14:textId="77777777" w:rsidR="00C83998" w:rsidRDefault="00C83998" w:rsidP="00F61DF9">
            <w:pPr>
              <w:rPr>
                <w:sz w:val="26"/>
                <w:szCs w:val="26"/>
              </w:rPr>
            </w:pPr>
          </w:p>
          <w:p w14:paraId="4EC5A897" w14:textId="79243DB5" w:rsidR="00C83998" w:rsidRDefault="00C83998" w:rsidP="00F61D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Current/In Progress:</w:t>
            </w:r>
          </w:p>
          <w:p w14:paraId="1384D1B3" w14:textId="77777777" w:rsidR="00C83998" w:rsidRPr="00C83998" w:rsidRDefault="00C83998" w:rsidP="00F61DF9">
            <w:pPr>
              <w:rPr>
                <w:color w:val="156138" w:themeColor="accent1" w:themeShade="BF"/>
                <w:sz w:val="26"/>
                <w:szCs w:val="26"/>
              </w:rPr>
            </w:pPr>
            <w:r w:rsidRPr="00C83998">
              <w:rPr>
                <w:color w:val="156138" w:themeColor="accent1" w:themeShade="BF"/>
                <w:sz w:val="26"/>
                <w:szCs w:val="26"/>
              </w:rPr>
              <w:t>Web Developer coding Bootcamp at University of Arizona</w:t>
            </w:r>
          </w:p>
          <w:p w14:paraId="08990681" w14:textId="0A2E3A00" w:rsidR="00C83998" w:rsidRDefault="00C83998" w:rsidP="00F61DF9">
            <w:r>
              <w:t>Expected to graduate/be certified as a full stack web developer February 1</w:t>
            </w:r>
            <w:r w:rsidRPr="00C83998">
              <w:rPr>
                <w:vertAlign w:val="superscript"/>
              </w:rPr>
              <w:t>st</w:t>
            </w:r>
            <w:r w:rsidR="004F2FB4">
              <w:t>, 2020</w:t>
            </w:r>
          </w:p>
          <w:p w14:paraId="6CEA7D78" w14:textId="77777777" w:rsidR="00C83998" w:rsidRDefault="00C83998" w:rsidP="00F61DF9"/>
          <w:p w14:paraId="2C6DAD97" w14:textId="7E60407C" w:rsidR="00C83998" w:rsidRPr="00C83998" w:rsidRDefault="00C83998" w:rsidP="00F61DF9">
            <w:pPr>
              <w:rPr>
                <w:sz w:val="26"/>
                <w:szCs w:val="26"/>
              </w:rPr>
            </w:pPr>
            <w:r>
              <w:t xml:space="preserve"> </w:t>
            </w:r>
            <w:r w:rsidRPr="00C83998">
              <w:rPr>
                <w:sz w:val="26"/>
                <w:szCs w:val="26"/>
              </w:rPr>
              <w:t>Future:</w:t>
            </w:r>
          </w:p>
          <w:p w14:paraId="40CA60CB" w14:textId="7986D1E4" w:rsidR="00C83998" w:rsidRPr="00C83998" w:rsidRDefault="00C83998" w:rsidP="00F61DF9">
            <w:r>
              <w:t xml:space="preserve">Start working on </w:t>
            </w:r>
            <w:r w:rsidR="004F2FB4">
              <w:t>bachelor’s degree</w:t>
            </w:r>
            <w:r>
              <w:t xml:space="preserve"> in Software Engineering Fall 2021</w:t>
            </w:r>
          </w:p>
        </w:tc>
      </w:tr>
    </w:tbl>
    <w:sdt>
      <w:sdtPr>
        <w:alias w:val="Skills:"/>
        <w:tag w:val="Skills:"/>
        <w:id w:val="-1392877668"/>
        <w:placeholder>
          <w:docPart w:val="DE96890C5F264BE3A1F7FD01E2D3A8B1"/>
        </w:placeholder>
        <w:temporary/>
        <w:showingPlcHdr/>
        <w15:appearance w15:val="hidden"/>
      </w:sdtPr>
      <w:sdtEndPr/>
      <w:sdtContent>
        <w:p w14:paraId="4DEFFC6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0E10424" w14:textId="77777777" w:rsidTr="00CF1A49">
        <w:tc>
          <w:tcPr>
            <w:tcW w:w="4675" w:type="dxa"/>
          </w:tcPr>
          <w:p w14:paraId="0AB248FF" w14:textId="513576CD" w:rsidR="001E3120" w:rsidRPr="006E1507" w:rsidRDefault="007A1F74" w:rsidP="006E1507">
            <w:pPr>
              <w:pStyle w:val="ListBullet"/>
              <w:contextualSpacing w:val="0"/>
            </w:pPr>
            <w:r>
              <w:t>Being Organized</w:t>
            </w:r>
          </w:p>
          <w:p w14:paraId="5B7E9951" w14:textId="77777777" w:rsidR="001F4E6D" w:rsidRDefault="007A1F74" w:rsidP="006E1507">
            <w:pPr>
              <w:pStyle w:val="ListBullet"/>
              <w:contextualSpacing w:val="0"/>
            </w:pPr>
            <w:r>
              <w:t>Take pride in my work</w:t>
            </w:r>
          </w:p>
          <w:p w14:paraId="74A708BE" w14:textId="4EC588E8" w:rsidR="00DD4A6B" w:rsidRPr="006E1507" w:rsidRDefault="00DD4A6B" w:rsidP="006E1507">
            <w:pPr>
              <w:pStyle w:val="ListBullet"/>
              <w:contextualSpacing w:val="0"/>
            </w:pPr>
            <w:r>
              <w:t>Rule follower</w:t>
            </w:r>
          </w:p>
        </w:tc>
        <w:tc>
          <w:tcPr>
            <w:tcW w:w="4675" w:type="dxa"/>
            <w:tcMar>
              <w:left w:w="360" w:type="dxa"/>
            </w:tcMar>
          </w:tcPr>
          <w:p w14:paraId="4707645F" w14:textId="6CED163A" w:rsidR="003A0632" w:rsidRPr="006E1507" w:rsidRDefault="007A1F74" w:rsidP="006E1507">
            <w:pPr>
              <w:pStyle w:val="ListBullet"/>
              <w:contextualSpacing w:val="0"/>
            </w:pPr>
            <w:r>
              <w:t xml:space="preserve">A leader when opportunity comes </w:t>
            </w:r>
          </w:p>
          <w:p w14:paraId="01A27A64" w14:textId="7C61FAC6" w:rsidR="001E3120" w:rsidRPr="006E1507" w:rsidRDefault="00DD4A6B" w:rsidP="006E1507">
            <w:pPr>
              <w:pStyle w:val="ListBullet"/>
              <w:contextualSpacing w:val="0"/>
            </w:pPr>
            <w:r>
              <w:t>Work well with others</w:t>
            </w:r>
          </w:p>
          <w:p w14:paraId="513DF4B1" w14:textId="31D154A5" w:rsidR="001E3120" w:rsidRPr="006E1507" w:rsidRDefault="00DD4A6B" w:rsidP="006E1507">
            <w:pPr>
              <w:pStyle w:val="ListBullet"/>
              <w:contextualSpacing w:val="0"/>
            </w:pPr>
            <w:r>
              <w:t>Quick learner</w:t>
            </w:r>
          </w:p>
        </w:tc>
      </w:tr>
    </w:tbl>
    <w:sdt>
      <w:sdtPr>
        <w:alias w:val="Activities:"/>
        <w:tag w:val="Activities:"/>
        <w:id w:val="1223332893"/>
        <w:placeholder>
          <w:docPart w:val="FF9B628C7C4A42C8855FFE48885BE304"/>
        </w:placeholder>
        <w:temporary/>
        <w:showingPlcHdr/>
        <w15:appearance w15:val="hidden"/>
      </w:sdtPr>
      <w:sdtEndPr/>
      <w:sdtContent>
        <w:p w14:paraId="6368B636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3232D5A" w14:textId="20FDABEF" w:rsidR="00B51D1B" w:rsidRDefault="004F2FB4" w:rsidP="006E1507">
      <w:r>
        <w:t xml:space="preserve">Activities I like to do on my own accord is play golf, as well being around people and socializing. </w:t>
      </w:r>
      <w:r w:rsidR="00C862E2">
        <w:t xml:space="preserve"> Also learning, that is one thing I like most is to learn </w:t>
      </w:r>
      <w:proofErr w:type="gramStart"/>
      <w:r w:rsidR="00C862E2">
        <w:t>because  no</w:t>
      </w:r>
      <w:proofErr w:type="gramEnd"/>
      <w:r w:rsidR="00C862E2">
        <w:t xml:space="preserve"> matter what I am learning I know there will be good use for it in the future.</w:t>
      </w:r>
    </w:p>
    <w:p w14:paraId="3EB9AD31" w14:textId="74360192" w:rsidR="00935B41" w:rsidRDefault="00935B41" w:rsidP="006E1507"/>
    <w:p w14:paraId="56E736E6" w14:textId="4229E338" w:rsidR="00935B41" w:rsidRDefault="00935B41" w:rsidP="00935B41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Portfolio</w:t>
      </w:r>
    </w:p>
    <w:p w14:paraId="5BFEA5D2" w14:textId="23B79947" w:rsidR="006C0169" w:rsidRDefault="006C0169" w:rsidP="00935B41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r:id="rId7" w:history="1">
        <w:r w:rsidRPr="006765D6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https://astra97.github.io/portfolio/</w:t>
        </w:r>
      </w:hyperlink>
    </w:p>
    <w:p w14:paraId="055B9B74" w14:textId="77777777" w:rsidR="006C0169" w:rsidRPr="00935B41" w:rsidRDefault="006C0169" w:rsidP="00935B41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sectPr w:rsidR="006C0169" w:rsidRPr="00935B41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2BA33" w14:textId="77777777" w:rsidR="005E1CC3" w:rsidRDefault="005E1CC3" w:rsidP="0068194B">
      <w:r>
        <w:separator/>
      </w:r>
    </w:p>
    <w:p w14:paraId="796E30F5" w14:textId="77777777" w:rsidR="005E1CC3" w:rsidRDefault="005E1CC3"/>
    <w:p w14:paraId="13591FB7" w14:textId="77777777" w:rsidR="005E1CC3" w:rsidRDefault="005E1CC3"/>
  </w:endnote>
  <w:endnote w:type="continuationSeparator" w:id="0">
    <w:p w14:paraId="0ED2F94B" w14:textId="77777777" w:rsidR="005E1CC3" w:rsidRDefault="005E1CC3" w:rsidP="0068194B">
      <w:r>
        <w:continuationSeparator/>
      </w:r>
    </w:p>
    <w:p w14:paraId="4EB27D40" w14:textId="77777777" w:rsidR="005E1CC3" w:rsidRDefault="005E1CC3"/>
    <w:p w14:paraId="307BD346" w14:textId="77777777" w:rsidR="005E1CC3" w:rsidRDefault="005E1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4A83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29242" w14:textId="77777777" w:rsidR="005E1CC3" w:rsidRDefault="005E1CC3" w:rsidP="0068194B">
      <w:r>
        <w:separator/>
      </w:r>
    </w:p>
    <w:p w14:paraId="4B41AABE" w14:textId="77777777" w:rsidR="005E1CC3" w:rsidRDefault="005E1CC3"/>
    <w:p w14:paraId="314020C7" w14:textId="77777777" w:rsidR="005E1CC3" w:rsidRDefault="005E1CC3"/>
  </w:footnote>
  <w:footnote w:type="continuationSeparator" w:id="0">
    <w:p w14:paraId="302ADC03" w14:textId="77777777" w:rsidR="005E1CC3" w:rsidRDefault="005E1CC3" w:rsidP="0068194B">
      <w:r>
        <w:continuationSeparator/>
      </w:r>
    </w:p>
    <w:p w14:paraId="77471C27" w14:textId="77777777" w:rsidR="005E1CC3" w:rsidRDefault="005E1CC3"/>
    <w:p w14:paraId="7E1005CA" w14:textId="77777777" w:rsidR="005E1CC3" w:rsidRDefault="005E1C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2DF4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EC0F81" wp14:editId="131BC0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3EAB3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2"/>
    <w:rsid w:val="000001EF"/>
    <w:rsid w:val="00007322"/>
    <w:rsid w:val="00007728"/>
    <w:rsid w:val="00024584"/>
    <w:rsid w:val="00024730"/>
    <w:rsid w:val="00030C8C"/>
    <w:rsid w:val="00041508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2FB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CC3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0169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1F74"/>
    <w:rsid w:val="007C0566"/>
    <w:rsid w:val="007C606B"/>
    <w:rsid w:val="007E6A61"/>
    <w:rsid w:val="00801140"/>
    <w:rsid w:val="00803404"/>
    <w:rsid w:val="00827822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5B41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FA6"/>
    <w:rsid w:val="00A615E1"/>
    <w:rsid w:val="00A755E8"/>
    <w:rsid w:val="00A93A5D"/>
    <w:rsid w:val="00AB32F8"/>
    <w:rsid w:val="00AB610B"/>
    <w:rsid w:val="00AC0C36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7693"/>
    <w:rsid w:val="00C47FA6"/>
    <w:rsid w:val="00C57FC6"/>
    <w:rsid w:val="00C66624"/>
    <w:rsid w:val="00C66A7D"/>
    <w:rsid w:val="00C779DA"/>
    <w:rsid w:val="00C814F7"/>
    <w:rsid w:val="00C83998"/>
    <w:rsid w:val="00C862E2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A6B"/>
    <w:rsid w:val="00DE0FAA"/>
    <w:rsid w:val="00DE136D"/>
    <w:rsid w:val="00DE6534"/>
    <w:rsid w:val="00DF4D6C"/>
    <w:rsid w:val="00E01923"/>
    <w:rsid w:val="00E120D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2C8072"/>
  <w15:chartTrackingRefBased/>
  <w15:docId w15:val="{B2D1C1E5-43DC-46DC-B1FA-711B7A7C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C0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tra97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l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76C95073B34833A5F8EB0462AC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9F380-E228-466F-B162-2FE7A851C9A3}"/>
      </w:docPartPr>
      <w:docPartBody>
        <w:p w:rsidR="00A827F2" w:rsidRDefault="00482694">
          <w:pPr>
            <w:pStyle w:val="1A76C95073B34833A5F8EB0462AC39C8"/>
          </w:pPr>
          <w:r w:rsidRPr="00CF1A49">
            <w:t>·</w:t>
          </w:r>
        </w:p>
      </w:docPartBody>
    </w:docPart>
    <w:docPart>
      <w:docPartPr>
        <w:name w:val="3989E926399C4E35AE2A5691CA137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8AE1D-C727-4DF8-A5AA-563BF45992C8}"/>
      </w:docPartPr>
      <w:docPartBody>
        <w:p w:rsidR="00A827F2" w:rsidRDefault="00482694">
          <w:pPr>
            <w:pStyle w:val="3989E926399C4E35AE2A5691CA137224"/>
          </w:pPr>
          <w:r w:rsidRPr="00CF1A49">
            <w:t>Email</w:t>
          </w:r>
        </w:p>
      </w:docPartBody>
    </w:docPart>
    <w:docPart>
      <w:docPartPr>
        <w:name w:val="6DB2966263B04C8CBD7B3EB29A752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5A99C-BB46-43BE-B7A7-16AEF49ED6F6}"/>
      </w:docPartPr>
      <w:docPartBody>
        <w:p w:rsidR="00A827F2" w:rsidRDefault="00482694">
          <w:pPr>
            <w:pStyle w:val="6DB2966263B04C8CBD7B3EB29A752158"/>
          </w:pPr>
          <w:r w:rsidRPr="00CF1A49">
            <w:t>Experience</w:t>
          </w:r>
        </w:p>
      </w:docPartBody>
    </w:docPart>
    <w:docPart>
      <w:docPartPr>
        <w:name w:val="700A4EF1E23E499D82234422B3F3A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90AD4-95FF-4F5C-84E7-A258BAD144FD}"/>
      </w:docPartPr>
      <w:docPartBody>
        <w:p w:rsidR="00A827F2" w:rsidRDefault="00482694">
          <w:pPr>
            <w:pStyle w:val="700A4EF1E23E499D82234422B3F3A548"/>
          </w:pPr>
          <w:r w:rsidRPr="00CF1A49">
            <w:t>To</w:t>
          </w:r>
        </w:p>
      </w:docPartBody>
    </w:docPart>
    <w:docPart>
      <w:docPartPr>
        <w:name w:val="7AF38DB7C9A74E2D9C5847D9D9E4C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265E1-B661-4C0B-827B-B06948EEBCDC}"/>
      </w:docPartPr>
      <w:docPartBody>
        <w:p w:rsidR="00A827F2" w:rsidRDefault="00482694">
          <w:pPr>
            <w:pStyle w:val="7AF38DB7C9A74E2D9C5847D9D9E4C2E6"/>
          </w:pPr>
          <w:r w:rsidRPr="00CF1A49">
            <w:t>Education</w:t>
          </w:r>
        </w:p>
      </w:docPartBody>
    </w:docPart>
    <w:docPart>
      <w:docPartPr>
        <w:name w:val="DE96890C5F264BE3A1F7FD01E2D3A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07B74-E284-4F8A-971F-FD6F62345AAA}"/>
      </w:docPartPr>
      <w:docPartBody>
        <w:p w:rsidR="00A827F2" w:rsidRDefault="00482694">
          <w:pPr>
            <w:pStyle w:val="DE96890C5F264BE3A1F7FD01E2D3A8B1"/>
          </w:pPr>
          <w:r w:rsidRPr="00CF1A49">
            <w:t>Skills</w:t>
          </w:r>
        </w:p>
      </w:docPartBody>
    </w:docPart>
    <w:docPart>
      <w:docPartPr>
        <w:name w:val="FF9B628C7C4A42C8855FFE48885BE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7025-1BCD-48A0-B726-E1B0A4B6C492}"/>
      </w:docPartPr>
      <w:docPartBody>
        <w:p w:rsidR="00A827F2" w:rsidRDefault="00482694">
          <w:pPr>
            <w:pStyle w:val="FF9B628C7C4A42C8855FFE48885BE30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94"/>
    <w:rsid w:val="00482694"/>
    <w:rsid w:val="00644E36"/>
    <w:rsid w:val="00A827F2"/>
    <w:rsid w:val="00E3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76C95073B34833A5F8EB0462AC39C8">
    <w:name w:val="1A76C95073B34833A5F8EB0462AC39C8"/>
  </w:style>
  <w:style w:type="paragraph" w:customStyle="1" w:styleId="3989E926399C4E35AE2A5691CA137224">
    <w:name w:val="3989E926399C4E35AE2A5691CA137224"/>
  </w:style>
  <w:style w:type="paragraph" w:customStyle="1" w:styleId="6DB2966263B04C8CBD7B3EB29A752158">
    <w:name w:val="6DB2966263B04C8CBD7B3EB29A752158"/>
  </w:style>
  <w:style w:type="paragraph" w:customStyle="1" w:styleId="700A4EF1E23E499D82234422B3F3A548">
    <w:name w:val="700A4EF1E23E499D82234422B3F3A54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6A3DADF5D834FD4A14A8949BAE0FC26">
    <w:name w:val="26A3DADF5D834FD4A14A8949BAE0FC26"/>
    <w:rsid w:val="00E3687C"/>
  </w:style>
  <w:style w:type="paragraph" w:customStyle="1" w:styleId="7AF38DB7C9A74E2D9C5847D9D9E4C2E6">
    <w:name w:val="7AF38DB7C9A74E2D9C5847D9D9E4C2E6"/>
  </w:style>
  <w:style w:type="paragraph" w:customStyle="1" w:styleId="DE96890C5F264BE3A1F7FD01E2D3A8B1">
    <w:name w:val="DE96890C5F264BE3A1F7FD01E2D3A8B1"/>
  </w:style>
  <w:style w:type="paragraph" w:customStyle="1" w:styleId="FF9B628C7C4A42C8855FFE48885BE304">
    <w:name w:val="FF9B628C7C4A42C8855FFE48885BE304"/>
  </w:style>
  <w:style w:type="paragraph" w:customStyle="1" w:styleId="EEFE1D70874B435EAA051C46E5AB0729">
    <w:name w:val="EEFE1D70874B435EAA051C46E5AB0729"/>
    <w:rsid w:val="00E36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Estrada</dc:creator>
  <cp:keywords/>
  <dc:description/>
  <cp:lastModifiedBy>Abel Estrada</cp:lastModifiedBy>
  <cp:revision>11</cp:revision>
  <dcterms:created xsi:type="dcterms:W3CDTF">2019-12-05T01:55:00Z</dcterms:created>
  <dcterms:modified xsi:type="dcterms:W3CDTF">2020-12-07T02:11:00Z</dcterms:modified>
  <cp:category/>
</cp:coreProperties>
</file>